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F796F" w14:textId="6778EB08" w:rsidR="002F5B31" w:rsidRDefault="001C7D9C">
      <w:pPr>
        <w:pStyle w:val="Subtitle"/>
      </w:pPr>
      <w:r>
        <w:t>Summer activities</w:t>
      </w:r>
    </w:p>
    <w:p w14:paraId="4492A085" w14:textId="06CE4F6F" w:rsidR="002F5B31" w:rsidRDefault="001C7D9C">
      <w:pPr>
        <w:pStyle w:val="Title"/>
      </w:pPr>
      <w:r>
        <w:t>Swimming in the lake</w:t>
      </w:r>
    </w:p>
    <w:p w14:paraId="4824D845" w14:textId="44EBB4E9" w:rsidR="002F5B31" w:rsidRDefault="00872631">
      <w:pPr>
        <w:pStyle w:val="Author"/>
      </w:pPr>
      <w:r>
        <w:t>Duck</w:t>
      </w:r>
    </w:p>
    <w:p w14:paraId="4889B39F" w14:textId="2713F842" w:rsidR="002F5B31" w:rsidRDefault="00B869DE">
      <w:r>
        <w:rPr>
          <w:noProof/>
        </w:rPr>
        <w:drawing>
          <wp:inline distT="0" distB="0" distL="0" distR="0" wp14:anchorId="4427CE06" wp14:editId="68291609">
            <wp:extent cx="1645920" cy="1645920"/>
            <wp:effectExtent l="0" t="0" r="0" b="0"/>
            <wp:docPr id="1886655121" name="Picture 2" descr="A cartoon duck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5121" name="Picture 2" descr="A cartoon duck holding a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24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AB75" w14:textId="3A4F7E89" w:rsidR="002F5B31" w:rsidRDefault="001C7D9C">
      <w:pPr>
        <w:pStyle w:val="Heading1"/>
      </w:pPr>
      <w:r>
        <w:t>Let’s swim</w:t>
      </w:r>
    </w:p>
    <w:p w14:paraId="120A9966" w14:textId="40DA633C" w:rsidR="002F5B31" w:rsidRDefault="001C7D9C">
      <w:r>
        <w:t xml:space="preserve">To get started with swimming, first lay down in a water and try not to </w:t>
      </w:r>
      <w:r w:rsidR="005A4648">
        <w:t>drown</w:t>
      </w:r>
    </w:p>
    <w:p w14:paraId="4AA074E4" w14:textId="6EAE72FC" w:rsidR="001C7D9C" w:rsidRDefault="001C7D9C" w:rsidP="001C7D9C">
      <w:pPr>
        <w:pStyle w:val="ListBullet"/>
      </w:pPr>
      <w:r>
        <w:t xml:space="preserve">You can relax and look </w:t>
      </w:r>
      <w:r w:rsidR="00B90F02">
        <w:t>around</w:t>
      </w:r>
    </w:p>
    <w:p w14:paraId="214D4742" w14:textId="6BF1BAB1" w:rsidR="001C7D9C" w:rsidRDefault="00B90F02" w:rsidP="001C7D9C">
      <w:pPr>
        <w:pStyle w:val="ListBullet"/>
      </w:pPr>
      <w:r>
        <w:t>Paddle about</w:t>
      </w:r>
    </w:p>
    <w:p w14:paraId="2684044B" w14:textId="5F7A606F" w:rsidR="001C7D9C" w:rsidRDefault="001C7D9C" w:rsidP="001C7D9C">
      <w:pPr>
        <w:pStyle w:val="ListBullet"/>
      </w:pPr>
      <w:r>
        <w:t>Enjoy summer warmth</w:t>
      </w:r>
    </w:p>
    <w:p w14:paraId="4084D9DF" w14:textId="66BC8ED9" w:rsidR="002F5B31" w:rsidRDefault="002F5B31" w:rsidP="001C7D9C">
      <w:pPr>
        <w:pStyle w:val="ListBullet"/>
        <w:numPr>
          <w:ilvl w:val="0"/>
          <w:numId w:val="0"/>
        </w:numPr>
        <w:ind w:left="749"/>
      </w:pPr>
    </w:p>
    <w:p w14:paraId="43A71368" w14:textId="22D2BB0B" w:rsidR="002F5B31" w:rsidRDefault="001C7D9C">
      <w:pPr>
        <w:pStyle w:val="Heading2"/>
      </w:pPr>
      <w:r>
        <w:t>Let’s eat</w:t>
      </w:r>
    </w:p>
    <w:p w14:paraId="7BA05CFC" w14:textId="059F0CED" w:rsidR="002F5B31" w:rsidRDefault="001C7D9C">
      <w:r>
        <w:t>After we had a good day of swimming in the lake, it’s important to eat something nice</w:t>
      </w:r>
    </w:p>
    <w:p w14:paraId="521C3871" w14:textId="59AEBFFF" w:rsidR="002F5B31" w:rsidRDefault="001C7D9C">
      <w:pPr>
        <w:pStyle w:val="Quote"/>
      </w:pPr>
      <w:r>
        <w:t xml:space="preserve">I like to eat </w:t>
      </w:r>
      <w:r w:rsidR="00A344D8">
        <w:t>leaves</w:t>
      </w:r>
    </w:p>
    <w:p w14:paraId="1FAE1B7F" w14:textId="58A14AE9" w:rsidR="002F5B31" w:rsidRDefault="001C7D9C">
      <w:r>
        <w:t xml:space="preserve">Here are some interesting things a respectful </w:t>
      </w:r>
      <w:r w:rsidR="00A320FF">
        <w:t>duck</w:t>
      </w:r>
      <w:r>
        <w:t xml:space="preserve"> could eat:</w:t>
      </w: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2F5B31" w14:paraId="1DFF3225" w14:textId="77777777" w:rsidTr="002F5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561A5CF" w14:textId="77777777" w:rsidR="002F5B31" w:rsidRDefault="002F5B31"/>
        </w:tc>
        <w:tc>
          <w:tcPr>
            <w:tcW w:w="3187" w:type="dxa"/>
          </w:tcPr>
          <w:p w14:paraId="3E22EBC3" w14:textId="02CDBC26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</w:t>
            </w:r>
          </w:p>
        </w:tc>
        <w:tc>
          <w:tcPr>
            <w:tcW w:w="3188" w:type="dxa"/>
          </w:tcPr>
          <w:p w14:paraId="5CBB7187" w14:textId="1BAA76B0" w:rsidR="002F5B31" w:rsidRDefault="001C7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Calories per portion</w:t>
            </w:r>
          </w:p>
        </w:tc>
      </w:tr>
      <w:tr w:rsidR="002F5B31" w14:paraId="3FD77547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23370B5" w14:textId="760BD5B8" w:rsidR="002F5B31" w:rsidRDefault="00C46438">
            <w:r>
              <w:t>Leaves</w:t>
            </w:r>
          </w:p>
        </w:tc>
        <w:tc>
          <w:tcPr>
            <w:tcW w:w="3187" w:type="dxa"/>
          </w:tcPr>
          <w:p w14:paraId="6A77C397" w14:textId="58BAA082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</w:t>
            </w:r>
            <w:r w:rsidR="001C7D9C">
              <w:t xml:space="preserve">, </w:t>
            </w:r>
            <w:r>
              <w:t>Elm</w:t>
            </w:r>
            <w:r w:rsidR="001C7D9C">
              <w:t xml:space="preserve">, </w:t>
            </w:r>
            <w:r>
              <w:t>Maple</w:t>
            </w:r>
          </w:p>
        </w:tc>
        <w:tc>
          <w:tcPr>
            <w:tcW w:w="3188" w:type="dxa"/>
          </w:tcPr>
          <w:p w14:paraId="0F977105" w14:textId="286D363E" w:rsidR="002F5B31" w:rsidRDefault="00C24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C7D9C">
              <w:t>0</w:t>
            </w:r>
          </w:p>
        </w:tc>
      </w:tr>
      <w:tr w:rsidR="002F5B31" w14:paraId="5C668DC2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7BB01EE" w14:textId="72743238" w:rsidR="002F5B31" w:rsidRDefault="001C7D9C">
            <w:r>
              <w:t>Berries</w:t>
            </w:r>
          </w:p>
        </w:tc>
        <w:tc>
          <w:tcPr>
            <w:tcW w:w="3187" w:type="dxa"/>
          </w:tcPr>
          <w:p w14:paraId="6C45D8D5" w14:textId="7415EA4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Blueberry, Strawberry, Cranberry</w:t>
            </w:r>
          </w:p>
        </w:tc>
        <w:tc>
          <w:tcPr>
            <w:tcW w:w="3188" w:type="dxa"/>
          </w:tcPr>
          <w:p w14:paraId="4E9C4742" w14:textId="3BF73BAD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  <w:tr w:rsidR="002F5B31" w14:paraId="212D9EAF" w14:textId="77777777" w:rsidTr="002F5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559430F" w14:textId="7979778B" w:rsidR="002F5B31" w:rsidRDefault="001C7D9C">
            <w:r>
              <w:t>Grain</w:t>
            </w:r>
          </w:p>
        </w:tc>
        <w:tc>
          <w:tcPr>
            <w:tcW w:w="3187" w:type="dxa"/>
          </w:tcPr>
          <w:p w14:paraId="2C6E92C2" w14:textId="4C060B6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Corn, Buckwheat, Barley</w:t>
            </w:r>
          </w:p>
        </w:tc>
        <w:tc>
          <w:tcPr>
            <w:tcW w:w="3188" w:type="dxa"/>
          </w:tcPr>
          <w:p w14:paraId="2900DD11" w14:textId="60B72283" w:rsidR="002F5B31" w:rsidRDefault="001C7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2430B">
              <w:t>0</w:t>
            </w:r>
            <w:r>
              <w:t>0</w:t>
            </w:r>
          </w:p>
        </w:tc>
      </w:tr>
    </w:tbl>
    <w:p w14:paraId="6E2D5A51" w14:textId="77777777" w:rsidR="002F5B31" w:rsidRDefault="002F5B31"/>
    <w:sectPr w:rsidR="002F5B31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484B4" w14:textId="77777777" w:rsidR="007449DE" w:rsidRDefault="007449DE">
      <w:pPr>
        <w:spacing w:after="0" w:line="240" w:lineRule="auto"/>
      </w:pPr>
      <w:r>
        <w:separator/>
      </w:r>
    </w:p>
    <w:p w14:paraId="1F13E594" w14:textId="77777777" w:rsidR="007449DE" w:rsidRDefault="007449DE"/>
    <w:p w14:paraId="595B1FBA" w14:textId="77777777" w:rsidR="007449DE" w:rsidRDefault="007449DE"/>
  </w:endnote>
  <w:endnote w:type="continuationSeparator" w:id="0">
    <w:p w14:paraId="169219E0" w14:textId="77777777" w:rsidR="007449DE" w:rsidRDefault="007449DE">
      <w:pPr>
        <w:spacing w:after="0" w:line="240" w:lineRule="auto"/>
      </w:pPr>
      <w:r>
        <w:continuationSeparator/>
      </w:r>
    </w:p>
    <w:p w14:paraId="7DF76B4E" w14:textId="77777777" w:rsidR="007449DE" w:rsidRDefault="007449DE"/>
    <w:p w14:paraId="17DC93BD" w14:textId="77777777" w:rsidR="007449DE" w:rsidRDefault="007449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F55B6D" w14:textId="77777777" w:rsidR="002F5B31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76348" w14:textId="77777777" w:rsidR="007449DE" w:rsidRDefault="007449DE">
      <w:pPr>
        <w:spacing w:after="0" w:line="240" w:lineRule="auto"/>
      </w:pPr>
      <w:r>
        <w:separator/>
      </w:r>
    </w:p>
    <w:p w14:paraId="395894C7" w14:textId="77777777" w:rsidR="007449DE" w:rsidRDefault="007449DE"/>
    <w:p w14:paraId="1650650C" w14:textId="77777777" w:rsidR="007449DE" w:rsidRDefault="007449DE"/>
  </w:footnote>
  <w:footnote w:type="continuationSeparator" w:id="0">
    <w:p w14:paraId="506E79C0" w14:textId="77777777" w:rsidR="007449DE" w:rsidRDefault="007449DE">
      <w:pPr>
        <w:spacing w:after="0" w:line="240" w:lineRule="auto"/>
      </w:pPr>
      <w:r>
        <w:continuationSeparator/>
      </w:r>
    </w:p>
    <w:p w14:paraId="39419E41" w14:textId="77777777" w:rsidR="007449DE" w:rsidRDefault="007449DE"/>
    <w:p w14:paraId="256105D9" w14:textId="77777777" w:rsidR="007449DE" w:rsidRDefault="007449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979"/>
        </w:tabs>
        <w:ind w:left="97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010">
    <w:abstractNumId w:val="9"/>
  </w:num>
  <w:num w:numId="2" w16cid:durableId="410465598">
    <w:abstractNumId w:val="11"/>
  </w:num>
  <w:num w:numId="3" w16cid:durableId="706762957">
    <w:abstractNumId w:val="14"/>
  </w:num>
  <w:num w:numId="4" w16cid:durableId="1665931359">
    <w:abstractNumId w:val="12"/>
  </w:num>
  <w:num w:numId="5" w16cid:durableId="42028625">
    <w:abstractNumId w:val="10"/>
  </w:num>
  <w:num w:numId="6" w16cid:durableId="398334467">
    <w:abstractNumId w:val="7"/>
  </w:num>
  <w:num w:numId="7" w16cid:durableId="1484004325">
    <w:abstractNumId w:val="6"/>
  </w:num>
  <w:num w:numId="8" w16cid:durableId="1472558708">
    <w:abstractNumId w:val="5"/>
  </w:num>
  <w:num w:numId="9" w16cid:durableId="452792779">
    <w:abstractNumId w:val="4"/>
  </w:num>
  <w:num w:numId="10" w16cid:durableId="1196654346">
    <w:abstractNumId w:val="8"/>
  </w:num>
  <w:num w:numId="11" w16cid:durableId="2056269535">
    <w:abstractNumId w:val="3"/>
  </w:num>
  <w:num w:numId="12" w16cid:durableId="310990638">
    <w:abstractNumId w:val="2"/>
  </w:num>
  <w:num w:numId="13" w16cid:durableId="246115512">
    <w:abstractNumId w:val="1"/>
  </w:num>
  <w:num w:numId="14" w16cid:durableId="614289787">
    <w:abstractNumId w:val="0"/>
  </w:num>
  <w:num w:numId="15" w16cid:durableId="1357923423">
    <w:abstractNumId w:val="13"/>
  </w:num>
  <w:num w:numId="16" w16cid:durableId="3324898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0F"/>
    <w:rsid w:val="00197ED5"/>
    <w:rsid w:val="001C7D9C"/>
    <w:rsid w:val="001F76DB"/>
    <w:rsid w:val="002F5B31"/>
    <w:rsid w:val="003C4755"/>
    <w:rsid w:val="003D5BBD"/>
    <w:rsid w:val="0041073A"/>
    <w:rsid w:val="00450B0F"/>
    <w:rsid w:val="005A4648"/>
    <w:rsid w:val="0067614D"/>
    <w:rsid w:val="007449DE"/>
    <w:rsid w:val="00872631"/>
    <w:rsid w:val="00A2551D"/>
    <w:rsid w:val="00A320FF"/>
    <w:rsid w:val="00A344D8"/>
    <w:rsid w:val="00B869DE"/>
    <w:rsid w:val="00B90F02"/>
    <w:rsid w:val="00C2430B"/>
    <w:rsid w:val="00C46438"/>
    <w:rsid w:val="00D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F8B37"/>
  <w15:chartTrackingRefBased/>
  <w15:docId w15:val="{2D4C781A-1241-CE4C-9005-C28E6D0E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u/Library/Containers/com.microsoft.Word/Data/Library/Application%20Support/Microsoft/Office/16.0/DTS/en-US%7b16CA122B-A6EA-FD42-813C-6C02E085E3E1%7d/%7bDCF1142C-8C1A-7A4A-A49D-0E6266B1CFAB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{DCF1142C-8C1A-7A4A-A49D-0E6266B1CFAB}tf10002081.dotx</Template>
  <TotalTime>20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Auer</dc:creator>
  <cp:keywords/>
  <dc:description/>
  <cp:lastModifiedBy>Maxim Lysak</cp:lastModifiedBy>
  <cp:revision>17</cp:revision>
  <dcterms:created xsi:type="dcterms:W3CDTF">2024-10-04T16:02:00Z</dcterms:created>
  <dcterms:modified xsi:type="dcterms:W3CDTF">2024-10-07T10:38:00Z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